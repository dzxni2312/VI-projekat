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Pr="00984C4A" w:rsidRDefault="00984C4A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984C4A"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Izvestaj projekta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772ECC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B0k0D41AMAANIO&#10;AAAOAAAAAAAAAAAAAAAAAC4CAABkcnMvZTJvRG9jLnhtbFBLAQItABQABgAIAAAAIQDJpqLY3AAA&#10;AAcBAAAPAAAAAAAAAAAAAAAAAC4GAABkcnMvZG93bnJldi54bWxQSwUGAAAAAAQABADzAAAANwc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Pr="00984C4A" w:rsidRDefault="00984C4A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84C4A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Izvestaj projekta</w:t>
                            </w: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772ECC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/>
        <w:p w:rsidR="00772ECC" w:rsidRDefault="00772ECC"/>
        <w:p w:rsidR="00772ECC" w:rsidRDefault="00772ECC"/>
        <w:p w:rsidR="00772ECC" w:rsidRDefault="00963E7D">
          <w:pPr>
            <w:spacing w:after="70"/>
          </w:pPr>
          <w:r>
            <w:br w:type="page"/>
          </w:r>
        </w:p>
      </w:sdtContent>
    </w:sdt>
    <w:p w:rsidR="00772ECC" w:rsidRPr="00984C4A" w:rsidRDefault="00984C4A" w:rsidP="00984C4A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Read_mode"/>
      <w:bookmarkEnd w:id="0"/>
      <w:r w:rsidRPr="00984C4A">
        <w:rPr>
          <w:sz w:val="24"/>
          <w:szCs w:val="24"/>
        </w:rPr>
        <w:lastRenderedPageBreak/>
        <w:t>Faza – Formulacija problema i interfejs</w:t>
      </w:r>
      <w:r w:rsidRPr="00984C4A">
        <w:rPr>
          <w:sz w:val="24"/>
          <w:szCs w:val="24"/>
        </w:rPr>
        <w:t xml:space="preserve"> </w:t>
      </w:r>
      <w:r w:rsidR="00963E7D" w:rsidRPr="00984C4A">
        <w:rPr>
          <w:sz w:val="24"/>
          <w:szCs w:val="24"/>
        </w:rPr>
        <w:t xml:space="preserve"> </w:t>
      </w:r>
    </w:p>
    <w:p w:rsidR="00984C4A" w:rsidRDefault="00984C4A" w:rsidP="00984C4A">
      <w:pPr>
        <w:ind w:left="720"/>
        <w:rPr>
          <w:noProof/>
          <w:lang w:eastAsia="en-US"/>
        </w:rPr>
      </w:pPr>
      <w:r w:rsidRPr="00984C4A">
        <w:rPr>
          <w:sz w:val="24"/>
          <w:szCs w:val="24"/>
        </w:rPr>
        <w:t>Zahtevi:</w:t>
      </w:r>
      <w:r w:rsidRPr="00984C4A">
        <w:t xml:space="preserve"> </w:t>
      </w:r>
    </w:p>
    <w:p w:rsidR="00984C4A" w:rsidRDefault="00984C4A" w:rsidP="00984C4A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2226A716" wp14:editId="2A16643E">
            <wp:extent cx="7010400" cy="372539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0829" cy="37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4A" w:rsidRDefault="00984C4A" w:rsidP="00984C4A">
      <w:r w:rsidRPr="00984C4A">
        <w:rPr>
          <w:b/>
        </w:rPr>
        <w:t>Omogućiti izbor ko će igrati prvi (čovek ili računar)</w:t>
      </w:r>
      <w:r>
        <w:rPr>
          <w:b/>
        </w:rPr>
        <w:t>:</w:t>
      </w:r>
      <w:r>
        <w:rPr>
          <w:b/>
        </w:rPr>
        <w:br/>
      </w:r>
      <w:r w:rsidRPr="00984C4A">
        <w:rPr>
          <w:b/>
        </w:rPr>
        <w:t>Prvi igra uvek igrač X, a drugi igrač O (ili omogućiti izbor koji igrač igra prvi)</w:t>
      </w:r>
      <w:r w:rsidRPr="00984C4A">
        <w:rPr>
          <w:b/>
        </w:rPr>
        <w:t>:</w:t>
      </w:r>
      <w:r>
        <w:rPr>
          <w:b/>
        </w:rPr>
        <w:t xml:space="preserve"> </w:t>
      </w:r>
      <w:r w:rsidRPr="00984C4A">
        <w:rPr>
          <w:b/>
        </w:rPr>
        <w:t>Implementirati funkcije koje obezbeđuju unos početnih parametara igre</w:t>
      </w:r>
      <w:r>
        <w:rPr>
          <w:b/>
        </w:rPr>
        <w:t>:</w:t>
      </w:r>
      <w:r w:rsidRPr="00984C4A">
        <w:rPr>
          <w:noProof/>
          <w:lang w:eastAsia="en-US"/>
        </w:rPr>
        <w:t xml:space="preserve"> </w:t>
      </w:r>
      <w:r>
        <w:rPr>
          <w:noProof/>
          <w:lang w:eastAsia="en-US"/>
        </w:rPr>
        <w:t xml:space="preserve">     </w:t>
      </w:r>
      <w:r w:rsidRPr="00984C4A">
        <w:rPr>
          <w:b/>
        </w:rPr>
        <w:t>Implementirati funkcije koje obezbeđuju pravljenje inicijalnog stanja problema (igre)</w:t>
      </w:r>
      <w:r>
        <w:rPr>
          <w:b/>
        </w:rPr>
        <w:t>:</w:t>
      </w:r>
    </w:p>
    <w:p w:rsidR="00984C4A" w:rsidRPr="00984C4A" w:rsidRDefault="00984C4A" w:rsidP="00984C4A">
      <w:r>
        <w:rPr>
          <w:noProof/>
          <w:lang w:eastAsia="en-US"/>
        </w:rPr>
        <w:drawing>
          <wp:inline distT="0" distB="0" distL="0" distR="0" wp14:anchorId="01115AD4" wp14:editId="11D631B0">
            <wp:extent cx="5943600" cy="2592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4A" w:rsidRDefault="00984C4A" w:rsidP="00984C4A">
      <w:r w:rsidRPr="00984C4A">
        <w:lastRenderedPageBreak/>
        <w:t>Kao sto sam zahtev nalaze imamo globalne promenljive da bi mogli da koristimo u celom programu. Imamo dva inputa za unos velicine matrice i za unos inputa ko je na potezu. Ispitujemo da li je matrica manja od 3x3 I ako jeste izbacuje gresku da je to nemoguce. Ispitujemo takodje da li je validno unesena promenljiva naPotezu. Nakon toga pravimo matricu koja sadrzi [None] elemente dimenzije nxm.</w:t>
      </w:r>
    </w:p>
    <w:p w:rsidR="00984C4A" w:rsidRDefault="00984C4A" w:rsidP="00984C4A">
      <w:pPr>
        <w:rPr>
          <w:b/>
        </w:rPr>
      </w:pPr>
      <w:r w:rsidRPr="00984C4A">
        <w:rPr>
          <w:b/>
        </w:rPr>
        <w:t>Implementirati funkcije koje obezbeđuju prikaz proizvoljnog stanja problema (igre)</w:t>
      </w:r>
      <w:r>
        <w:rPr>
          <w:b/>
        </w:rPr>
        <w:t>:</w:t>
      </w:r>
      <w:r>
        <w:rPr>
          <w:noProof/>
          <w:lang w:eastAsia="en-US"/>
        </w:rPr>
        <w:drawing>
          <wp:inline distT="0" distB="0" distL="0" distR="0" wp14:anchorId="27EA2362" wp14:editId="568C09FA">
            <wp:extent cx="4770120" cy="52677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135" cy="52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4A" w:rsidRDefault="00984C4A" w:rsidP="00984C4A">
      <w:r>
        <w:t>Ova funkcija crta praznu tablu</w:t>
      </w:r>
      <w:r>
        <w:t xml:space="preserve"> na osnovu zadatih dimenzija (m i n)</w:t>
      </w:r>
      <w:r>
        <w:t>. U prvoj petlji ispisuje kordinate po X tj slova od A  do dimenzije koja je zadata. Druga petlja sluzi za iscrtavanja ostalog dela table koji nam fali.</w:t>
      </w:r>
    </w:p>
    <w:p w:rsidR="00984C4A" w:rsidRDefault="00984C4A" w:rsidP="00984C4A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1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1003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255" y="21404"/>
                <wp:lineTo x="2125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698" cy="209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t xml:space="preserve">  Izlged prazne table</w:t>
      </w:r>
    </w:p>
    <w:p w:rsidR="00984C4A" w:rsidRDefault="00984C4A" w:rsidP="00984C4A">
      <w:pPr>
        <w:rPr>
          <w:b/>
        </w:rPr>
      </w:pPr>
    </w:p>
    <w:p w:rsidR="00984C4A" w:rsidRDefault="00984C4A" w:rsidP="00984C4A">
      <w:pPr>
        <w:rPr>
          <w:b/>
        </w:rPr>
      </w:pPr>
    </w:p>
    <w:p w:rsidR="00984C4A" w:rsidRDefault="00984C4A" w:rsidP="00984C4A">
      <w:pPr>
        <w:rPr>
          <w:b/>
        </w:rPr>
      </w:pPr>
    </w:p>
    <w:p w:rsidR="00984C4A" w:rsidRDefault="00984C4A" w:rsidP="00984C4A">
      <w:pPr>
        <w:rPr>
          <w:b/>
        </w:rPr>
      </w:pPr>
    </w:p>
    <w:p w:rsidR="00984C4A" w:rsidRDefault="00984C4A" w:rsidP="00984C4A">
      <w:pPr>
        <w:rPr>
          <w:b/>
        </w:rPr>
      </w:pPr>
    </w:p>
    <w:p w:rsidR="00984C4A" w:rsidRDefault="00984C4A" w:rsidP="00984C4A">
      <w:pPr>
        <w:rPr>
          <w:b/>
        </w:rPr>
      </w:pPr>
    </w:p>
    <w:p w:rsidR="00984C4A" w:rsidRDefault="00984C4A" w:rsidP="00984C4A">
      <w:pPr>
        <w:rPr>
          <w:b/>
        </w:rPr>
      </w:pPr>
      <w:r w:rsidRPr="00984C4A">
        <w:rPr>
          <w:b/>
        </w:rPr>
        <w:t>Realizovati funkcije za unos poteza</w:t>
      </w:r>
      <w:r w:rsidRPr="00984C4A">
        <w:rPr>
          <w:b/>
        </w:rPr>
        <w:t>:</w:t>
      </w:r>
    </w:p>
    <w:p w:rsidR="00984C4A" w:rsidRDefault="00984C4A" w:rsidP="00984C4A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55E908BF" wp14:editId="7E98BB36">
            <wp:extent cx="4610100" cy="422641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740" cy="42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1" w:rsidRDefault="00984C4A" w:rsidP="00984C4A">
      <w:r>
        <w:t>Funkcija upis sluzi za unos odredjenog elemnta u zav</w:t>
      </w:r>
      <w:r w:rsidR="006D2B71">
        <w:t xml:space="preserve">isnosti od toga ko je na potezu. Inputi nam sluze za kordinate gde treba da se stavi plocica u tabli. Provera sluzi da proveri da li odredjen element nije u nedozvoljenoj poziciji I da li moze da se iscrta table preko showTable. Promenljiva y je pozicija po X kordinati gde treba da se nadje plocica.  </w:t>
      </w:r>
    </w:p>
    <w:p w:rsidR="006D2B71" w:rsidRDefault="006D2B71" w:rsidP="00984C4A">
      <w:pPr>
        <w:rPr>
          <w:b/>
        </w:rPr>
      </w:pPr>
      <w:r w:rsidRPr="006D2B71">
        <w:rPr>
          <w:b/>
        </w:rPr>
        <w:lastRenderedPageBreak/>
        <w:t>Realizovati funkcije koje proveravaju da li je potez valjan</w:t>
      </w:r>
      <w:r>
        <w:rPr>
          <w:b/>
        </w:rPr>
        <w:t>:</w:t>
      </w:r>
    </w:p>
    <w:p w:rsidR="006D2B71" w:rsidRDefault="006D2B71" w:rsidP="00984C4A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0CA25CC5" wp14:editId="27A32E17">
            <wp:extent cx="5943600" cy="3766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1" w:rsidRPr="006D2B71" w:rsidRDefault="006D2B71" w:rsidP="00984C4A">
      <w:r>
        <w:t xml:space="preserve">Provera se deli na dve funkcije. Prva funkcija proverava da li plocica nije van table, druga proverava da li ne postoji na tom mestu vec plocica. </w:t>
      </w:r>
      <w:bookmarkStart w:id="1" w:name="_GoBack"/>
      <w:bookmarkEnd w:id="1"/>
    </w:p>
    <w:sectPr w:rsidR="006D2B71" w:rsidRPr="006D2B7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7E2" w:rsidRDefault="00A127E2">
      <w:pPr>
        <w:spacing w:after="0" w:line="240" w:lineRule="auto"/>
      </w:pPr>
      <w:r>
        <w:separator/>
      </w:r>
    </w:p>
  </w:endnote>
  <w:endnote w:type="continuationSeparator" w:id="0">
    <w:p w:rsidR="00A127E2" w:rsidRDefault="00A1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B33CF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7E2" w:rsidRDefault="00A127E2">
      <w:pPr>
        <w:spacing w:after="0" w:line="240" w:lineRule="auto"/>
      </w:pPr>
      <w:r>
        <w:separator/>
      </w:r>
    </w:p>
  </w:footnote>
  <w:footnote w:type="continuationSeparator" w:id="0">
    <w:p w:rsidR="00A127E2" w:rsidRDefault="00A1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38010F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67F7C"/>
    <w:multiLevelType w:val="hybridMultilevel"/>
    <w:tmpl w:val="596C1230"/>
    <w:lvl w:ilvl="0" w:tplc="E200B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4A"/>
    <w:rsid w:val="000C72D5"/>
    <w:rsid w:val="0029540C"/>
    <w:rsid w:val="004D5A18"/>
    <w:rsid w:val="006A101E"/>
    <w:rsid w:val="006D2B71"/>
    <w:rsid w:val="00772ECC"/>
    <w:rsid w:val="00805CBF"/>
    <w:rsid w:val="00963E7D"/>
    <w:rsid w:val="00984C4A"/>
    <w:rsid w:val="00A127E2"/>
    <w:rsid w:val="00A37DAF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4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2013.dotx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2022-12-01T20:51:00Z</dcterms:created>
  <dcterms:modified xsi:type="dcterms:W3CDTF">2022-12-01T21:21:00Z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